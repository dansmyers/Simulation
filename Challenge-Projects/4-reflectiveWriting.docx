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3ADD" w14:textId="77777777" w:rsidR="00B5166D" w:rsidRDefault="00B5166D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2E5514" w14:textId="77777777" w:rsidR="00B5166D" w:rsidRDefault="00B5166D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0D2E3F" w14:textId="77777777" w:rsidR="00B5166D" w:rsidRDefault="00B5166D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FD7A3E" w14:textId="77777777" w:rsidR="00B5166D" w:rsidRDefault="00B5166D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C0B3FC9" w14:textId="13F1216D" w:rsidR="0003634F" w:rsidRPr="00B5166D" w:rsidRDefault="001078CA" w:rsidP="00E63AB6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Reflective Writing</w:t>
      </w:r>
    </w:p>
    <w:p w14:paraId="27481B7F" w14:textId="145390E9" w:rsidR="00B0536A" w:rsidRDefault="00B0536A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Olmstead Harvey</w:t>
      </w:r>
    </w:p>
    <w:p w14:paraId="64EAEFD7" w14:textId="53AAEFBE" w:rsidR="00B0536A" w:rsidRDefault="00B0536A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Rollins College</w:t>
      </w:r>
    </w:p>
    <w:p w14:paraId="5283843F" w14:textId="7E3143BB" w:rsidR="008E1294" w:rsidRDefault="003B011E" w:rsidP="00E63AB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</w:t>
      </w:r>
      <w:r w:rsidR="00FA7AB1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>80</w:t>
      </w:r>
      <w:r w:rsidR="00FA7AB1">
        <w:rPr>
          <w:rFonts w:ascii="Times New Roman" w:hAnsi="Times New Roman" w:cs="Times New Roman"/>
          <w:sz w:val="24"/>
          <w:szCs w:val="24"/>
        </w:rPr>
        <w:t>.</w:t>
      </w:r>
      <w:r w:rsidR="0020609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90790</w:t>
      </w:r>
      <w:r w:rsidR="00B5166D">
        <w:rPr>
          <w:rFonts w:ascii="Times New Roman" w:hAnsi="Times New Roman" w:cs="Times New Roman"/>
          <w:sz w:val="24"/>
          <w:szCs w:val="24"/>
        </w:rPr>
        <w:t xml:space="preserve">:  </w:t>
      </w:r>
      <w:r w:rsidR="001078CA">
        <w:rPr>
          <w:rFonts w:ascii="Times New Roman" w:hAnsi="Times New Roman" w:cs="Times New Roman"/>
          <w:sz w:val="24"/>
          <w:szCs w:val="24"/>
        </w:rPr>
        <w:t>Simulation</w:t>
      </w:r>
    </w:p>
    <w:p w14:paraId="48AFECB0" w14:textId="084F4944" w:rsidR="00E63AB6" w:rsidRDefault="00E63AB6" w:rsidP="00B5166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9763FA">
        <w:rPr>
          <w:rFonts w:ascii="Times New Roman" w:hAnsi="Times New Roman" w:cs="Times New Roman"/>
          <w:sz w:val="24"/>
          <w:szCs w:val="24"/>
        </w:rPr>
        <w:t>Myers</w:t>
      </w:r>
    </w:p>
    <w:p w14:paraId="201801FE" w14:textId="6DB44A5E" w:rsidR="00E63AB6" w:rsidRDefault="009763FA" w:rsidP="00B5166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11</w:t>
      </w:r>
      <w:r w:rsidR="00B5166D">
        <w:rPr>
          <w:rFonts w:ascii="Times New Roman" w:hAnsi="Times New Roman" w:cs="Times New Roman"/>
          <w:sz w:val="24"/>
          <w:szCs w:val="24"/>
        </w:rPr>
        <w:t>, 20</w:t>
      </w:r>
      <w:r w:rsidR="00F50540">
        <w:rPr>
          <w:rFonts w:ascii="Times New Roman" w:hAnsi="Times New Roman" w:cs="Times New Roman"/>
          <w:sz w:val="24"/>
          <w:szCs w:val="24"/>
        </w:rPr>
        <w:t>20</w:t>
      </w:r>
    </w:p>
    <w:p w14:paraId="4DCE2DEE" w14:textId="33DD2CE0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0F61D2" w14:textId="77777777" w:rsidR="00766EDC" w:rsidRDefault="00766EDC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C4D0DC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8D8594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4A49C4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FCDD96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CDA738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95067B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266F2E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841107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8E00CC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C18859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988A16" w14:textId="77777777" w:rsidR="007D2A6E" w:rsidRDefault="007D2A6E" w:rsidP="007D2A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219345" w14:textId="06668A5C" w:rsidR="00840E68" w:rsidRDefault="004405E4" w:rsidP="009763F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82A4F6C" w14:textId="521BBF77" w:rsidR="00863F5F" w:rsidRDefault="00863F5F" w:rsidP="005B59D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863F5F" w:rsidSect="002A5E9A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6585E" w14:textId="77777777" w:rsidR="006F5EFD" w:rsidRDefault="006F5EFD" w:rsidP="00D04528">
      <w:pPr>
        <w:spacing w:after="0" w:line="240" w:lineRule="auto"/>
      </w:pPr>
      <w:r>
        <w:separator/>
      </w:r>
    </w:p>
  </w:endnote>
  <w:endnote w:type="continuationSeparator" w:id="0">
    <w:p w14:paraId="039B9D29" w14:textId="77777777" w:rsidR="006F5EFD" w:rsidRDefault="006F5EFD" w:rsidP="00D0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0CCCD" w14:textId="77777777" w:rsidR="002A5E9A" w:rsidRPr="002A5E9A" w:rsidRDefault="002A5E9A" w:rsidP="002A5E9A">
    <w:pPr>
      <w:pStyle w:val="Footer"/>
      <w:jc w:val="center"/>
      <w:rPr>
        <w:rFonts w:ascii="Times New Roman" w:hAnsi="Times New Roman" w:cs="Times New Roman"/>
        <w:i/>
        <w:iCs/>
        <w:sz w:val="20"/>
        <w:szCs w:val="20"/>
      </w:rPr>
    </w:pPr>
    <w:r w:rsidRPr="00BD4160">
      <w:rPr>
        <w:rFonts w:ascii="Times New Roman" w:hAnsi="Times New Roman" w:cs="Times New Roman"/>
        <w:i/>
        <w:iCs/>
        <w:sz w:val="20"/>
        <w:szCs w:val="20"/>
      </w:rPr>
      <w:t>~ “On my honor, I have not given, nor received, nor witnessed any unauthorized assistance on this work.”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BEBA5" w14:textId="77777777" w:rsidR="006F5EFD" w:rsidRDefault="006F5EFD" w:rsidP="00D04528">
      <w:pPr>
        <w:spacing w:after="0" w:line="240" w:lineRule="auto"/>
      </w:pPr>
      <w:r>
        <w:separator/>
      </w:r>
    </w:p>
  </w:footnote>
  <w:footnote w:type="continuationSeparator" w:id="0">
    <w:p w14:paraId="5C08CC3C" w14:textId="77777777" w:rsidR="006F5EFD" w:rsidRDefault="006F5EFD" w:rsidP="00D0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B070" w14:textId="1966D33A" w:rsidR="0021791F" w:rsidRPr="0021791F" w:rsidRDefault="006F5EFD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4265382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791F" w:rsidRPr="002179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1791F" w:rsidRPr="0021791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1791F" w:rsidRPr="002179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791F" w:rsidRPr="0021791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1791F" w:rsidRPr="0021791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00BB6B7" w14:textId="77777777" w:rsidR="002A5E9A" w:rsidRDefault="002A5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0484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6831A75" w14:textId="53051A55" w:rsidR="00E07C39" w:rsidRPr="00E07C39" w:rsidRDefault="00E07C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07C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07C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07C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07C3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07C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7631F1" w14:textId="77777777" w:rsidR="0055362D" w:rsidRDefault="00553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5CAE"/>
    <w:multiLevelType w:val="hybridMultilevel"/>
    <w:tmpl w:val="D0B6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FA"/>
    <w:rsid w:val="00000FDC"/>
    <w:rsid w:val="0000224C"/>
    <w:rsid w:val="000025C8"/>
    <w:rsid w:val="0001002C"/>
    <w:rsid w:val="00016346"/>
    <w:rsid w:val="000204CA"/>
    <w:rsid w:val="00022DAC"/>
    <w:rsid w:val="00034DE5"/>
    <w:rsid w:val="00035726"/>
    <w:rsid w:val="0003634F"/>
    <w:rsid w:val="00042312"/>
    <w:rsid w:val="00044739"/>
    <w:rsid w:val="00045D20"/>
    <w:rsid w:val="00046FF6"/>
    <w:rsid w:val="00052490"/>
    <w:rsid w:val="00054097"/>
    <w:rsid w:val="000641BA"/>
    <w:rsid w:val="0006464A"/>
    <w:rsid w:val="00071A1D"/>
    <w:rsid w:val="0007215A"/>
    <w:rsid w:val="00074483"/>
    <w:rsid w:val="00074A7D"/>
    <w:rsid w:val="00084CDA"/>
    <w:rsid w:val="00084E4E"/>
    <w:rsid w:val="000973EC"/>
    <w:rsid w:val="000A078C"/>
    <w:rsid w:val="000A2BDE"/>
    <w:rsid w:val="000A3C59"/>
    <w:rsid w:val="000A42F9"/>
    <w:rsid w:val="000B13A9"/>
    <w:rsid w:val="000B1D3E"/>
    <w:rsid w:val="000C0111"/>
    <w:rsid w:val="000C0989"/>
    <w:rsid w:val="000C48AE"/>
    <w:rsid w:val="000C4CA8"/>
    <w:rsid w:val="000D146D"/>
    <w:rsid w:val="000D4AFF"/>
    <w:rsid w:val="000E0C03"/>
    <w:rsid w:val="000E23F4"/>
    <w:rsid w:val="000E33FA"/>
    <w:rsid w:val="000E37AC"/>
    <w:rsid w:val="000E48EE"/>
    <w:rsid w:val="000F1509"/>
    <w:rsid w:val="000F39E6"/>
    <w:rsid w:val="000F5E8D"/>
    <w:rsid w:val="00101BBC"/>
    <w:rsid w:val="00103543"/>
    <w:rsid w:val="00105240"/>
    <w:rsid w:val="00105A88"/>
    <w:rsid w:val="001078CA"/>
    <w:rsid w:val="001126A4"/>
    <w:rsid w:val="00117300"/>
    <w:rsid w:val="00117B09"/>
    <w:rsid w:val="001235C2"/>
    <w:rsid w:val="00124572"/>
    <w:rsid w:val="00132EBE"/>
    <w:rsid w:val="00135611"/>
    <w:rsid w:val="00143A69"/>
    <w:rsid w:val="0014469C"/>
    <w:rsid w:val="00144DD6"/>
    <w:rsid w:val="001526A6"/>
    <w:rsid w:val="00152C7D"/>
    <w:rsid w:val="0015413B"/>
    <w:rsid w:val="00154208"/>
    <w:rsid w:val="0015732B"/>
    <w:rsid w:val="0016298E"/>
    <w:rsid w:val="00167A9F"/>
    <w:rsid w:val="00171698"/>
    <w:rsid w:val="001721F3"/>
    <w:rsid w:val="00181DCD"/>
    <w:rsid w:val="00182FB6"/>
    <w:rsid w:val="001937D5"/>
    <w:rsid w:val="00196334"/>
    <w:rsid w:val="0019753B"/>
    <w:rsid w:val="001A1088"/>
    <w:rsid w:val="001A570B"/>
    <w:rsid w:val="001C668B"/>
    <w:rsid w:val="001C706A"/>
    <w:rsid w:val="001D6414"/>
    <w:rsid w:val="001F0150"/>
    <w:rsid w:val="001F1800"/>
    <w:rsid w:val="0020609B"/>
    <w:rsid w:val="00206B00"/>
    <w:rsid w:val="00214861"/>
    <w:rsid w:val="00215CD0"/>
    <w:rsid w:val="00216264"/>
    <w:rsid w:val="002170D0"/>
    <w:rsid w:val="0021791F"/>
    <w:rsid w:val="00225560"/>
    <w:rsid w:val="00230AE5"/>
    <w:rsid w:val="00231F65"/>
    <w:rsid w:val="00232E2B"/>
    <w:rsid w:val="0023607E"/>
    <w:rsid w:val="002364AB"/>
    <w:rsid w:val="00240062"/>
    <w:rsid w:val="00241C30"/>
    <w:rsid w:val="002459F5"/>
    <w:rsid w:val="00251489"/>
    <w:rsid w:val="00253BD0"/>
    <w:rsid w:val="00256D81"/>
    <w:rsid w:val="002651EF"/>
    <w:rsid w:val="002676A9"/>
    <w:rsid w:val="00273402"/>
    <w:rsid w:val="0027735E"/>
    <w:rsid w:val="00277B6D"/>
    <w:rsid w:val="00290687"/>
    <w:rsid w:val="002970E8"/>
    <w:rsid w:val="00297E30"/>
    <w:rsid w:val="002A376F"/>
    <w:rsid w:val="002A42F0"/>
    <w:rsid w:val="002A5E9A"/>
    <w:rsid w:val="002C0290"/>
    <w:rsid w:val="002C3334"/>
    <w:rsid w:val="002C436A"/>
    <w:rsid w:val="002D06A7"/>
    <w:rsid w:val="002E3AD7"/>
    <w:rsid w:val="002F0EE3"/>
    <w:rsid w:val="002F2F3D"/>
    <w:rsid w:val="002F323A"/>
    <w:rsid w:val="003070E0"/>
    <w:rsid w:val="00314264"/>
    <w:rsid w:val="00317E6A"/>
    <w:rsid w:val="00321B52"/>
    <w:rsid w:val="00323D9C"/>
    <w:rsid w:val="00324E91"/>
    <w:rsid w:val="003274FC"/>
    <w:rsid w:val="0033013E"/>
    <w:rsid w:val="00332E24"/>
    <w:rsid w:val="00336C85"/>
    <w:rsid w:val="00340139"/>
    <w:rsid w:val="0034663A"/>
    <w:rsid w:val="003467AF"/>
    <w:rsid w:val="003477FF"/>
    <w:rsid w:val="00351E1F"/>
    <w:rsid w:val="003526DB"/>
    <w:rsid w:val="003610E7"/>
    <w:rsid w:val="003617E8"/>
    <w:rsid w:val="003638FA"/>
    <w:rsid w:val="00371673"/>
    <w:rsid w:val="00372760"/>
    <w:rsid w:val="00372EE7"/>
    <w:rsid w:val="00373460"/>
    <w:rsid w:val="00374BAF"/>
    <w:rsid w:val="00375204"/>
    <w:rsid w:val="0037578A"/>
    <w:rsid w:val="003A242D"/>
    <w:rsid w:val="003B011E"/>
    <w:rsid w:val="003B0595"/>
    <w:rsid w:val="003B0C1E"/>
    <w:rsid w:val="003B4500"/>
    <w:rsid w:val="003B4D77"/>
    <w:rsid w:val="003B5CEB"/>
    <w:rsid w:val="003B7397"/>
    <w:rsid w:val="003C28E4"/>
    <w:rsid w:val="003C623A"/>
    <w:rsid w:val="003C6987"/>
    <w:rsid w:val="003C7507"/>
    <w:rsid w:val="003E56B6"/>
    <w:rsid w:val="003E5B86"/>
    <w:rsid w:val="003E7384"/>
    <w:rsid w:val="003E7A90"/>
    <w:rsid w:val="003F240A"/>
    <w:rsid w:val="003F411F"/>
    <w:rsid w:val="003F4576"/>
    <w:rsid w:val="003F69BE"/>
    <w:rsid w:val="003F7143"/>
    <w:rsid w:val="003F7548"/>
    <w:rsid w:val="00402D4D"/>
    <w:rsid w:val="0041068C"/>
    <w:rsid w:val="00411DC1"/>
    <w:rsid w:val="00413777"/>
    <w:rsid w:val="00416BB7"/>
    <w:rsid w:val="00417AB6"/>
    <w:rsid w:val="00424185"/>
    <w:rsid w:val="00424C92"/>
    <w:rsid w:val="004306A5"/>
    <w:rsid w:val="00431B01"/>
    <w:rsid w:val="00432672"/>
    <w:rsid w:val="004336D4"/>
    <w:rsid w:val="004343C3"/>
    <w:rsid w:val="004353DD"/>
    <w:rsid w:val="004405E4"/>
    <w:rsid w:val="00443DB2"/>
    <w:rsid w:val="00447296"/>
    <w:rsid w:val="00450B0D"/>
    <w:rsid w:val="004578F1"/>
    <w:rsid w:val="00457EFE"/>
    <w:rsid w:val="0046054F"/>
    <w:rsid w:val="00460E89"/>
    <w:rsid w:val="0046240B"/>
    <w:rsid w:val="00467CB5"/>
    <w:rsid w:val="00470795"/>
    <w:rsid w:val="00473C5D"/>
    <w:rsid w:val="00474933"/>
    <w:rsid w:val="00474FF2"/>
    <w:rsid w:val="0048094C"/>
    <w:rsid w:val="004839A0"/>
    <w:rsid w:val="00484F7A"/>
    <w:rsid w:val="00496DF0"/>
    <w:rsid w:val="004A281D"/>
    <w:rsid w:val="004A5CE3"/>
    <w:rsid w:val="004A714E"/>
    <w:rsid w:val="004A738D"/>
    <w:rsid w:val="004B0F60"/>
    <w:rsid w:val="004B155E"/>
    <w:rsid w:val="004B1F3C"/>
    <w:rsid w:val="004B602B"/>
    <w:rsid w:val="004B6414"/>
    <w:rsid w:val="004B6DA9"/>
    <w:rsid w:val="004B6DE0"/>
    <w:rsid w:val="004C1EBB"/>
    <w:rsid w:val="004C2795"/>
    <w:rsid w:val="004C3760"/>
    <w:rsid w:val="004C3B94"/>
    <w:rsid w:val="004C4EBF"/>
    <w:rsid w:val="004D46D1"/>
    <w:rsid w:val="004D53CB"/>
    <w:rsid w:val="004D6F58"/>
    <w:rsid w:val="004D704C"/>
    <w:rsid w:val="004D772C"/>
    <w:rsid w:val="004E3290"/>
    <w:rsid w:val="004E3837"/>
    <w:rsid w:val="004E3B2A"/>
    <w:rsid w:val="004F2261"/>
    <w:rsid w:val="004F246A"/>
    <w:rsid w:val="0050439B"/>
    <w:rsid w:val="00504B4F"/>
    <w:rsid w:val="005124F0"/>
    <w:rsid w:val="0051681F"/>
    <w:rsid w:val="00521A77"/>
    <w:rsid w:val="00524913"/>
    <w:rsid w:val="0052785A"/>
    <w:rsid w:val="0053071B"/>
    <w:rsid w:val="00536177"/>
    <w:rsid w:val="0055362D"/>
    <w:rsid w:val="005562C0"/>
    <w:rsid w:val="00560726"/>
    <w:rsid w:val="00560772"/>
    <w:rsid w:val="00565EFC"/>
    <w:rsid w:val="00567C92"/>
    <w:rsid w:val="0057315D"/>
    <w:rsid w:val="00581A6D"/>
    <w:rsid w:val="005924DE"/>
    <w:rsid w:val="005949BC"/>
    <w:rsid w:val="005A1914"/>
    <w:rsid w:val="005A5F01"/>
    <w:rsid w:val="005B0DBD"/>
    <w:rsid w:val="005B59DE"/>
    <w:rsid w:val="005C2189"/>
    <w:rsid w:val="005C29D6"/>
    <w:rsid w:val="005C3465"/>
    <w:rsid w:val="005C6146"/>
    <w:rsid w:val="005C64C8"/>
    <w:rsid w:val="005D6779"/>
    <w:rsid w:val="005D6DB3"/>
    <w:rsid w:val="005E0243"/>
    <w:rsid w:val="005E2D41"/>
    <w:rsid w:val="005E5A21"/>
    <w:rsid w:val="005E76F9"/>
    <w:rsid w:val="005F5D11"/>
    <w:rsid w:val="006015A3"/>
    <w:rsid w:val="006062E7"/>
    <w:rsid w:val="006118E8"/>
    <w:rsid w:val="00614313"/>
    <w:rsid w:val="00617866"/>
    <w:rsid w:val="00621DDA"/>
    <w:rsid w:val="00625119"/>
    <w:rsid w:val="00627D06"/>
    <w:rsid w:val="00631513"/>
    <w:rsid w:val="00631945"/>
    <w:rsid w:val="00643147"/>
    <w:rsid w:val="006454F4"/>
    <w:rsid w:val="00646A18"/>
    <w:rsid w:val="00653976"/>
    <w:rsid w:val="006615EA"/>
    <w:rsid w:val="006617F1"/>
    <w:rsid w:val="00663BDB"/>
    <w:rsid w:val="00666EF8"/>
    <w:rsid w:val="0066741A"/>
    <w:rsid w:val="00670F7B"/>
    <w:rsid w:val="006721C4"/>
    <w:rsid w:val="00683584"/>
    <w:rsid w:val="00685AF7"/>
    <w:rsid w:val="00694250"/>
    <w:rsid w:val="00694F49"/>
    <w:rsid w:val="00696C9D"/>
    <w:rsid w:val="006A36D0"/>
    <w:rsid w:val="006B33E8"/>
    <w:rsid w:val="006B6498"/>
    <w:rsid w:val="006C34C2"/>
    <w:rsid w:val="006D775D"/>
    <w:rsid w:val="006E3BD8"/>
    <w:rsid w:val="006F3C38"/>
    <w:rsid w:val="006F5270"/>
    <w:rsid w:val="006F5EFD"/>
    <w:rsid w:val="006F7335"/>
    <w:rsid w:val="00703E8A"/>
    <w:rsid w:val="00704247"/>
    <w:rsid w:val="0071128D"/>
    <w:rsid w:val="007154F3"/>
    <w:rsid w:val="00716FE0"/>
    <w:rsid w:val="00721445"/>
    <w:rsid w:val="00733513"/>
    <w:rsid w:val="00734AF8"/>
    <w:rsid w:val="007356B1"/>
    <w:rsid w:val="0073627B"/>
    <w:rsid w:val="007410C2"/>
    <w:rsid w:val="00757BE6"/>
    <w:rsid w:val="00757F23"/>
    <w:rsid w:val="00766339"/>
    <w:rsid w:val="00766EDC"/>
    <w:rsid w:val="0077312E"/>
    <w:rsid w:val="00776E41"/>
    <w:rsid w:val="007772E9"/>
    <w:rsid w:val="00777F1A"/>
    <w:rsid w:val="007949F4"/>
    <w:rsid w:val="007A1987"/>
    <w:rsid w:val="007A2331"/>
    <w:rsid w:val="007A58EC"/>
    <w:rsid w:val="007B2B02"/>
    <w:rsid w:val="007B2B2D"/>
    <w:rsid w:val="007B7C59"/>
    <w:rsid w:val="007C15D9"/>
    <w:rsid w:val="007C7A4E"/>
    <w:rsid w:val="007D0A9B"/>
    <w:rsid w:val="007D2A6E"/>
    <w:rsid w:val="007D748C"/>
    <w:rsid w:val="007E2942"/>
    <w:rsid w:val="007E3B6D"/>
    <w:rsid w:val="007F7CFD"/>
    <w:rsid w:val="0080016E"/>
    <w:rsid w:val="008015DD"/>
    <w:rsid w:val="008016FF"/>
    <w:rsid w:val="0080259B"/>
    <w:rsid w:val="00803BC7"/>
    <w:rsid w:val="0080573A"/>
    <w:rsid w:val="00807E27"/>
    <w:rsid w:val="00810390"/>
    <w:rsid w:val="00811ACB"/>
    <w:rsid w:val="00812CE3"/>
    <w:rsid w:val="008167C2"/>
    <w:rsid w:val="00824133"/>
    <w:rsid w:val="008241B8"/>
    <w:rsid w:val="00827511"/>
    <w:rsid w:val="008331F3"/>
    <w:rsid w:val="0083596C"/>
    <w:rsid w:val="00836EEF"/>
    <w:rsid w:val="00837862"/>
    <w:rsid w:val="00840E68"/>
    <w:rsid w:val="00840F26"/>
    <w:rsid w:val="00855F34"/>
    <w:rsid w:val="00863F5F"/>
    <w:rsid w:val="00865951"/>
    <w:rsid w:val="00867DCC"/>
    <w:rsid w:val="00871600"/>
    <w:rsid w:val="00873016"/>
    <w:rsid w:val="00873DA2"/>
    <w:rsid w:val="00874F97"/>
    <w:rsid w:val="00876725"/>
    <w:rsid w:val="00881A6A"/>
    <w:rsid w:val="00882BE5"/>
    <w:rsid w:val="00890C83"/>
    <w:rsid w:val="008940AA"/>
    <w:rsid w:val="00894928"/>
    <w:rsid w:val="00894F00"/>
    <w:rsid w:val="00896771"/>
    <w:rsid w:val="00896F0B"/>
    <w:rsid w:val="008A7F32"/>
    <w:rsid w:val="008B24C3"/>
    <w:rsid w:val="008B5F1A"/>
    <w:rsid w:val="008C2E3D"/>
    <w:rsid w:val="008C3766"/>
    <w:rsid w:val="008C387E"/>
    <w:rsid w:val="008C49FD"/>
    <w:rsid w:val="008C5EB6"/>
    <w:rsid w:val="008D0776"/>
    <w:rsid w:val="008D1AD2"/>
    <w:rsid w:val="008D1E03"/>
    <w:rsid w:val="008D2FB2"/>
    <w:rsid w:val="008D41E8"/>
    <w:rsid w:val="008E1294"/>
    <w:rsid w:val="008E2B19"/>
    <w:rsid w:val="008E2D4F"/>
    <w:rsid w:val="008F042E"/>
    <w:rsid w:val="008F1ABD"/>
    <w:rsid w:val="008F23A3"/>
    <w:rsid w:val="008F251A"/>
    <w:rsid w:val="008F3F3A"/>
    <w:rsid w:val="008F5949"/>
    <w:rsid w:val="00901209"/>
    <w:rsid w:val="0090140B"/>
    <w:rsid w:val="00904FD1"/>
    <w:rsid w:val="00905344"/>
    <w:rsid w:val="0090540B"/>
    <w:rsid w:val="009061A3"/>
    <w:rsid w:val="009140F7"/>
    <w:rsid w:val="009146FA"/>
    <w:rsid w:val="00914939"/>
    <w:rsid w:val="00917115"/>
    <w:rsid w:val="00917363"/>
    <w:rsid w:val="00926304"/>
    <w:rsid w:val="00932601"/>
    <w:rsid w:val="009431F0"/>
    <w:rsid w:val="00944B6A"/>
    <w:rsid w:val="009457DF"/>
    <w:rsid w:val="0094695B"/>
    <w:rsid w:val="00954D76"/>
    <w:rsid w:val="00957101"/>
    <w:rsid w:val="0096286D"/>
    <w:rsid w:val="00967D01"/>
    <w:rsid w:val="00974FB4"/>
    <w:rsid w:val="009750BB"/>
    <w:rsid w:val="009751F4"/>
    <w:rsid w:val="009756A9"/>
    <w:rsid w:val="009763FA"/>
    <w:rsid w:val="009766A8"/>
    <w:rsid w:val="00976BB9"/>
    <w:rsid w:val="0098073D"/>
    <w:rsid w:val="00987D6B"/>
    <w:rsid w:val="009909AE"/>
    <w:rsid w:val="009A1667"/>
    <w:rsid w:val="009B0455"/>
    <w:rsid w:val="009B4D07"/>
    <w:rsid w:val="009B7246"/>
    <w:rsid w:val="009B7D6E"/>
    <w:rsid w:val="009C07C7"/>
    <w:rsid w:val="009C0C41"/>
    <w:rsid w:val="009C2F7F"/>
    <w:rsid w:val="009D26AD"/>
    <w:rsid w:val="009D4215"/>
    <w:rsid w:val="009D44C4"/>
    <w:rsid w:val="009D48AB"/>
    <w:rsid w:val="009E3465"/>
    <w:rsid w:val="009E4639"/>
    <w:rsid w:val="009F0AF0"/>
    <w:rsid w:val="009F2A0A"/>
    <w:rsid w:val="009F428F"/>
    <w:rsid w:val="009F5B19"/>
    <w:rsid w:val="009F6197"/>
    <w:rsid w:val="009F67D8"/>
    <w:rsid w:val="009F7A2F"/>
    <w:rsid w:val="00A04BF8"/>
    <w:rsid w:val="00A14F31"/>
    <w:rsid w:val="00A15841"/>
    <w:rsid w:val="00A166D7"/>
    <w:rsid w:val="00A17B43"/>
    <w:rsid w:val="00A23AE8"/>
    <w:rsid w:val="00A25749"/>
    <w:rsid w:val="00A35965"/>
    <w:rsid w:val="00A40CEF"/>
    <w:rsid w:val="00A437A7"/>
    <w:rsid w:val="00A47FED"/>
    <w:rsid w:val="00A54EB9"/>
    <w:rsid w:val="00A5590F"/>
    <w:rsid w:val="00A63240"/>
    <w:rsid w:val="00A6701E"/>
    <w:rsid w:val="00A6790D"/>
    <w:rsid w:val="00A719DB"/>
    <w:rsid w:val="00A72037"/>
    <w:rsid w:val="00A72A55"/>
    <w:rsid w:val="00A74E25"/>
    <w:rsid w:val="00A82CCF"/>
    <w:rsid w:val="00A8418F"/>
    <w:rsid w:val="00A84FB5"/>
    <w:rsid w:val="00A87E2C"/>
    <w:rsid w:val="00A93F0D"/>
    <w:rsid w:val="00AA2D0A"/>
    <w:rsid w:val="00AA45C8"/>
    <w:rsid w:val="00AB08AA"/>
    <w:rsid w:val="00AB2799"/>
    <w:rsid w:val="00AB6350"/>
    <w:rsid w:val="00AC49BB"/>
    <w:rsid w:val="00AC664A"/>
    <w:rsid w:val="00AC7D5F"/>
    <w:rsid w:val="00AD29BA"/>
    <w:rsid w:val="00AD4C07"/>
    <w:rsid w:val="00AE4E31"/>
    <w:rsid w:val="00AF7D69"/>
    <w:rsid w:val="00B02780"/>
    <w:rsid w:val="00B0536A"/>
    <w:rsid w:val="00B06DFB"/>
    <w:rsid w:val="00B1572E"/>
    <w:rsid w:val="00B16A6B"/>
    <w:rsid w:val="00B2136C"/>
    <w:rsid w:val="00B24514"/>
    <w:rsid w:val="00B24AF2"/>
    <w:rsid w:val="00B25B47"/>
    <w:rsid w:val="00B4002F"/>
    <w:rsid w:val="00B46FFB"/>
    <w:rsid w:val="00B5166D"/>
    <w:rsid w:val="00B52D91"/>
    <w:rsid w:val="00B531ED"/>
    <w:rsid w:val="00B61E84"/>
    <w:rsid w:val="00B63551"/>
    <w:rsid w:val="00B637D1"/>
    <w:rsid w:val="00B676D4"/>
    <w:rsid w:val="00B73132"/>
    <w:rsid w:val="00B73FF4"/>
    <w:rsid w:val="00B76B38"/>
    <w:rsid w:val="00B80D44"/>
    <w:rsid w:val="00B84396"/>
    <w:rsid w:val="00B85B61"/>
    <w:rsid w:val="00B87B38"/>
    <w:rsid w:val="00B91F88"/>
    <w:rsid w:val="00B95179"/>
    <w:rsid w:val="00BA1AE3"/>
    <w:rsid w:val="00BA223E"/>
    <w:rsid w:val="00BA4A50"/>
    <w:rsid w:val="00BA4CDB"/>
    <w:rsid w:val="00BB384D"/>
    <w:rsid w:val="00BB7146"/>
    <w:rsid w:val="00BB717B"/>
    <w:rsid w:val="00BC3FE1"/>
    <w:rsid w:val="00BC5BEE"/>
    <w:rsid w:val="00BD3288"/>
    <w:rsid w:val="00BD4160"/>
    <w:rsid w:val="00BD5710"/>
    <w:rsid w:val="00BE1163"/>
    <w:rsid w:val="00BE211C"/>
    <w:rsid w:val="00BE370B"/>
    <w:rsid w:val="00BE5FC2"/>
    <w:rsid w:val="00BF3D8D"/>
    <w:rsid w:val="00BF5700"/>
    <w:rsid w:val="00BF63B5"/>
    <w:rsid w:val="00BF7F65"/>
    <w:rsid w:val="00C01296"/>
    <w:rsid w:val="00C15A9E"/>
    <w:rsid w:val="00C16859"/>
    <w:rsid w:val="00C17191"/>
    <w:rsid w:val="00C2088D"/>
    <w:rsid w:val="00C2607B"/>
    <w:rsid w:val="00C31C0D"/>
    <w:rsid w:val="00C3404B"/>
    <w:rsid w:val="00C41BCF"/>
    <w:rsid w:val="00C54C68"/>
    <w:rsid w:val="00C57769"/>
    <w:rsid w:val="00C618A4"/>
    <w:rsid w:val="00C620AB"/>
    <w:rsid w:val="00C62C36"/>
    <w:rsid w:val="00C65EE3"/>
    <w:rsid w:val="00C751E8"/>
    <w:rsid w:val="00C805B0"/>
    <w:rsid w:val="00C86633"/>
    <w:rsid w:val="00C8679F"/>
    <w:rsid w:val="00C8792F"/>
    <w:rsid w:val="00C94A2E"/>
    <w:rsid w:val="00CA6767"/>
    <w:rsid w:val="00CB026B"/>
    <w:rsid w:val="00CB54FC"/>
    <w:rsid w:val="00CB78F6"/>
    <w:rsid w:val="00CC258A"/>
    <w:rsid w:val="00CC5417"/>
    <w:rsid w:val="00CD042A"/>
    <w:rsid w:val="00CD1761"/>
    <w:rsid w:val="00CD47C4"/>
    <w:rsid w:val="00CD7DED"/>
    <w:rsid w:val="00CE317C"/>
    <w:rsid w:val="00CF0742"/>
    <w:rsid w:val="00CF20FC"/>
    <w:rsid w:val="00CF4B96"/>
    <w:rsid w:val="00CF5B5A"/>
    <w:rsid w:val="00D01016"/>
    <w:rsid w:val="00D03FC4"/>
    <w:rsid w:val="00D04528"/>
    <w:rsid w:val="00D05495"/>
    <w:rsid w:val="00D1062D"/>
    <w:rsid w:val="00D12526"/>
    <w:rsid w:val="00D1641C"/>
    <w:rsid w:val="00D2246C"/>
    <w:rsid w:val="00D22D4D"/>
    <w:rsid w:val="00D267A9"/>
    <w:rsid w:val="00D306FE"/>
    <w:rsid w:val="00D30D29"/>
    <w:rsid w:val="00D32F07"/>
    <w:rsid w:val="00D5596F"/>
    <w:rsid w:val="00D622A0"/>
    <w:rsid w:val="00D6500B"/>
    <w:rsid w:val="00D65069"/>
    <w:rsid w:val="00D66400"/>
    <w:rsid w:val="00D7369B"/>
    <w:rsid w:val="00D81E29"/>
    <w:rsid w:val="00D90726"/>
    <w:rsid w:val="00D90804"/>
    <w:rsid w:val="00DA00B7"/>
    <w:rsid w:val="00DA0AC7"/>
    <w:rsid w:val="00DA2C25"/>
    <w:rsid w:val="00DC3B4D"/>
    <w:rsid w:val="00DC517D"/>
    <w:rsid w:val="00DC5CCC"/>
    <w:rsid w:val="00DD0E47"/>
    <w:rsid w:val="00DD3667"/>
    <w:rsid w:val="00DD3D1D"/>
    <w:rsid w:val="00DD4572"/>
    <w:rsid w:val="00DD48DA"/>
    <w:rsid w:val="00DE3873"/>
    <w:rsid w:val="00DE62A1"/>
    <w:rsid w:val="00DF2684"/>
    <w:rsid w:val="00DF2CB3"/>
    <w:rsid w:val="00DF37A4"/>
    <w:rsid w:val="00E05636"/>
    <w:rsid w:val="00E07C39"/>
    <w:rsid w:val="00E13B6A"/>
    <w:rsid w:val="00E143A8"/>
    <w:rsid w:val="00E22A75"/>
    <w:rsid w:val="00E23669"/>
    <w:rsid w:val="00E23875"/>
    <w:rsid w:val="00E24B6B"/>
    <w:rsid w:val="00E304C9"/>
    <w:rsid w:val="00E31E31"/>
    <w:rsid w:val="00E474DF"/>
    <w:rsid w:val="00E6171D"/>
    <w:rsid w:val="00E62DDA"/>
    <w:rsid w:val="00E63AB6"/>
    <w:rsid w:val="00E66705"/>
    <w:rsid w:val="00E67D1B"/>
    <w:rsid w:val="00E73F60"/>
    <w:rsid w:val="00E77C47"/>
    <w:rsid w:val="00E80D13"/>
    <w:rsid w:val="00E81A5F"/>
    <w:rsid w:val="00E83434"/>
    <w:rsid w:val="00E85EBD"/>
    <w:rsid w:val="00E87539"/>
    <w:rsid w:val="00E9103C"/>
    <w:rsid w:val="00E97627"/>
    <w:rsid w:val="00E97754"/>
    <w:rsid w:val="00EA05C7"/>
    <w:rsid w:val="00EA3C77"/>
    <w:rsid w:val="00EB538B"/>
    <w:rsid w:val="00EB57AF"/>
    <w:rsid w:val="00EC759C"/>
    <w:rsid w:val="00ED27B6"/>
    <w:rsid w:val="00ED58A7"/>
    <w:rsid w:val="00EE0AD4"/>
    <w:rsid w:val="00EE2540"/>
    <w:rsid w:val="00EF518C"/>
    <w:rsid w:val="00EF6C1B"/>
    <w:rsid w:val="00F00349"/>
    <w:rsid w:val="00F03F8E"/>
    <w:rsid w:val="00F131B9"/>
    <w:rsid w:val="00F139C7"/>
    <w:rsid w:val="00F25BED"/>
    <w:rsid w:val="00F26872"/>
    <w:rsid w:val="00F33F9F"/>
    <w:rsid w:val="00F4113B"/>
    <w:rsid w:val="00F43A46"/>
    <w:rsid w:val="00F448B3"/>
    <w:rsid w:val="00F476C8"/>
    <w:rsid w:val="00F50540"/>
    <w:rsid w:val="00F51074"/>
    <w:rsid w:val="00F60AA8"/>
    <w:rsid w:val="00F65ACA"/>
    <w:rsid w:val="00F66CFF"/>
    <w:rsid w:val="00F67F65"/>
    <w:rsid w:val="00F71286"/>
    <w:rsid w:val="00F722DA"/>
    <w:rsid w:val="00F7479E"/>
    <w:rsid w:val="00F769CF"/>
    <w:rsid w:val="00F803AE"/>
    <w:rsid w:val="00F826D0"/>
    <w:rsid w:val="00F86C6F"/>
    <w:rsid w:val="00FA04F4"/>
    <w:rsid w:val="00FA1ABD"/>
    <w:rsid w:val="00FA3B83"/>
    <w:rsid w:val="00FA5B52"/>
    <w:rsid w:val="00FA7AB1"/>
    <w:rsid w:val="00FB3A2D"/>
    <w:rsid w:val="00FB4B7E"/>
    <w:rsid w:val="00FC28B4"/>
    <w:rsid w:val="00FC3E66"/>
    <w:rsid w:val="00FE0629"/>
    <w:rsid w:val="00FE5FCD"/>
    <w:rsid w:val="00FF0A91"/>
    <w:rsid w:val="00FF2269"/>
    <w:rsid w:val="00FF29BA"/>
    <w:rsid w:val="00FF572A"/>
    <w:rsid w:val="00FF75A9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B840"/>
  <w15:chartTrackingRefBased/>
  <w15:docId w15:val="{02567737-3D05-407E-99DE-6D3B673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28"/>
  </w:style>
  <w:style w:type="paragraph" w:styleId="Footer">
    <w:name w:val="footer"/>
    <w:basedOn w:val="Normal"/>
    <w:link w:val="FooterChar"/>
    <w:uiPriority w:val="99"/>
    <w:unhideWhenUsed/>
    <w:rsid w:val="00D04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28"/>
  </w:style>
  <w:style w:type="paragraph" w:styleId="ListParagraph">
    <w:name w:val="List Paragraph"/>
    <w:basedOn w:val="Normal"/>
    <w:uiPriority w:val="34"/>
    <w:qFormat/>
    <w:rsid w:val="0089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a4263623dca5f08a/col/rol/tpt/rol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99E01-1FEE-4955-8296-84DFDCE6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rolDefault.dotx</Template>
  <TotalTime>3648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Harvey</dc:creator>
  <cp:keywords/>
  <dc:description/>
  <cp:lastModifiedBy>Noah Harvey</cp:lastModifiedBy>
  <cp:revision>603</cp:revision>
  <dcterms:created xsi:type="dcterms:W3CDTF">2019-10-02T21:41:00Z</dcterms:created>
  <dcterms:modified xsi:type="dcterms:W3CDTF">2020-12-12T01:49:00Z</dcterms:modified>
</cp:coreProperties>
</file>